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0800" w:h="14400"/>
          <w:pgMar w:top="0" w:bottom="0" w:left="0" w:right="0"/>
        </w:sectPr>
      </w:pPr>
    </w:p>
    <w:p>
      <w:pPr>
        <w:pStyle w:val="BodyText"/>
        <w:spacing w:line="240" w:lineRule="auto" w:before="65"/>
        <w:ind w:left="103" w:right="0" w:firstLine="790"/>
        <w:jc w:val="left"/>
        <w:rPr>
          <w:b w:val="0"/>
          <w:bCs w:val="0"/>
        </w:rPr>
      </w:pPr>
      <w:r>
        <w:rPr/>
        <w:pict>
          <v:shape style="position:absolute;margin-left:7.56pt;margin-top:-4.541262pt;width:28.199998pt;height:28.319pt;mso-position-horizontal-relative:page;mso-position-vertical-relative:paragraph;z-index:-8728" type="#_x0000_t75" stroked="false">
            <v:imagedata r:id="rId5" o:title=""/>
          </v:shape>
        </w:pict>
      </w:r>
      <w:bookmarkStart w:name="Número de diapositiva 1" w:id="1"/>
      <w:bookmarkEnd w:id="1"/>
      <w:r>
        <w:rPr>
          <w:b w:val="0"/>
        </w:rPr>
      </w:r>
      <w:r>
        <w:rPr>
          <w:color w:val="2E75B6"/>
          <w:spacing w:val="-1"/>
        </w:rPr>
        <w:t>Objetivos</w:t>
      </w:r>
      <w:r>
        <w:rPr>
          <w:color w:val="2E75B6"/>
          <w:spacing w:val="-9"/>
        </w:rPr>
        <w:t> </w:t>
      </w:r>
      <w:r>
        <w:rPr>
          <w:color w:val="2E75B6"/>
          <w:spacing w:val="-1"/>
        </w:rPr>
        <w:t>de</w:t>
      </w:r>
      <w:r>
        <w:rPr>
          <w:color w:val="2E75B6"/>
          <w:spacing w:val="-2"/>
        </w:rPr>
        <w:t> </w:t>
      </w:r>
      <w:r>
        <w:rPr>
          <w:color w:val="2E75B6"/>
          <w:spacing w:val="-1"/>
        </w:rPr>
        <w:t>aprendizaje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35"/>
          <w:szCs w:val="35"/>
        </w:rPr>
      </w:pPr>
    </w:p>
    <w:p>
      <w:pPr>
        <w:pStyle w:val="BodyText"/>
        <w:spacing w:line="657" w:lineRule="auto"/>
        <w:ind w:left="105" w:right="108" w:hanging="3"/>
        <w:jc w:val="left"/>
        <w:rPr>
          <w:b w:val="0"/>
          <w:bCs w:val="0"/>
        </w:rPr>
      </w:pPr>
      <w:r>
        <w:rPr/>
        <w:pict>
          <v:group style="position:absolute;margin-left:279.839996pt;margin-top:109.68pt;width:235.95pt;height:105.25pt;mso-position-horizontal-relative:page;mso-position-vertical-relative:paragraph;z-index:1240" coordorigin="5597,2194" coordsize="4719,2105">
            <v:shape style="position:absolute;left:6094;top:2935;width:283;height:283" type="#_x0000_t75" stroked="false">
              <v:imagedata r:id="rId6" o:title=""/>
            </v:shape>
            <v:shape style="position:absolute;left:6086;top:3365;width:283;height:284" type="#_x0000_t75" stroked="false">
              <v:imagedata r:id="rId7" o:title=""/>
            </v:shape>
            <v:shape style="position:absolute;left:6086;top:3780;width:283;height:272" type="#_x0000_t75" stroked="false">
              <v:imagedata r:id="rId8" o:title=""/>
            </v:shape>
            <v:group style="position:absolute;left:6102;top:4060;width:202;height:2" coordorigin="6102,4060" coordsize="202,2">
              <v:shape style="position:absolute;left:6102;top:4060;width:202;height:2" coordorigin="6102,4060" coordsize="202,0" path="m6102,4060l6303,4060e" filled="false" stroked="true" strokeweight=".453704pt" strokecolor="#563fa0">
                <v:path arrowok="t"/>
              </v:shape>
            </v:group>
            <v:group style="position:absolute;left:5642;top:2386;width:4628;height:1868" coordorigin="5642,2386" coordsize="4628,1868">
              <v:shape style="position:absolute;left:5642;top:2386;width:4628;height:1868" coordorigin="5642,2386" coordsize="4628,1868" path="m5642,2697l5651,2622,5677,2554,5717,2494,5770,2446,5832,2410,5903,2390,5954,2386,9958,2386,10033,2395,10101,2420,10161,2461,10210,2513,10245,2576,10266,2646,10270,2697,10270,3942,10261,4016,10235,4085,10195,4144,10142,4193,10080,4228,10009,4249,9958,4253,5954,4253,5879,4244,5811,4218,5751,4178,5702,4125,5667,4063,5646,3992,5642,3942,5642,2697xe" filled="false" stroked="true" strokeweight="4.560pt" strokecolor="#2e75b6">
                <v:path arrowok="t"/>
              </v:shape>
            </v:group>
            <v:group style="position:absolute;left:6691;top:2194;width:2554;height:401" coordorigin="6691,2194" coordsize="2554,401">
              <v:shape style="position:absolute;left:6691;top:2194;width:2554;height:401" coordorigin="6691,2194" coordsize="2554,401" path="m6691,2194l9245,2194,9245,2594,6691,2594,6691,2194xe" filled="true" fillcolor="#ffffff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6834;top:2298;width:2257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color w:val="2E75B6"/>
                          <w:spacing w:val="-1"/>
                          <w:sz w:val="21"/>
                        </w:rPr>
                        <w:t>Este</w:t>
                      </w:r>
                      <w:r>
                        <w:rPr>
                          <w:rFonts w:ascii="Arial"/>
                          <w:b/>
                          <w:color w:val="2E75B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E75B6"/>
                          <w:spacing w:val="-1"/>
                          <w:sz w:val="21"/>
                        </w:rPr>
                        <w:t>programa</w:t>
                      </w:r>
                      <w:r>
                        <w:rPr>
                          <w:rFonts w:ascii="Arial"/>
                          <w:b/>
                          <w:color w:val="2E75B6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E75B6"/>
                          <w:spacing w:val="-1"/>
                          <w:sz w:val="21"/>
                        </w:rPr>
                        <w:t>otorga</w:t>
                      </w:r>
                      <w:r>
                        <w:rPr>
                          <w:rFonts w:ascii="Arial"/>
                          <w:b/>
                          <w:spacing w:val="-1"/>
                          <w:sz w:val="21"/>
                        </w:rPr>
                        <w:t>: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6pt;margin-top:168.479996pt;width:30.48pt;height:30.239986pt;mso-position-horizontal-relative:page;mso-position-vertical-relative:paragraph;z-index:1288" type="#_x0000_t75" stroked="false">
            <v:imagedata r:id="rId9" o:title=""/>
          </v:shape>
        </w:pict>
      </w:r>
      <w:r>
        <w:rPr>
          <w:b w:val="0"/>
          <w:position w:val="-21"/>
        </w:rPr>
        <w:drawing>
          <wp:inline distT="0" distB="0" distL="0" distR="0">
            <wp:extent cx="419100" cy="416051"/>
            <wp:effectExtent l="0" t="0" r="0" b="0"/>
            <wp:docPr id="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1"/>
        </w:rPr>
      </w:r>
      <w:r>
        <w:rPr>
          <w:rFonts w:ascii="Times New Roman" w:hAnsi="Times New Roman"/>
          <w:b w:val="0"/>
          <w:sz w:val="20"/>
        </w:rPr>
        <w:t>  </w:t>
      </w:r>
      <w:r>
        <w:rPr>
          <w:color w:val="2E75B6"/>
          <w:spacing w:val="-1"/>
        </w:rPr>
        <w:t>¿Quién</w:t>
      </w:r>
      <w:r>
        <w:rPr>
          <w:color w:val="2E75B6"/>
          <w:spacing w:val="-8"/>
        </w:rPr>
        <w:t> </w:t>
      </w:r>
      <w:r>
        <w:rPr>
          <w:color w:val="2E75B6"/>
          <w:spacing w:val="-2"/>
        </w:rPr>
        <w:t>debe</w:t>
      </w:r>
      <w:r>
        <w:rPr>
          <w:color w:val="2E75B6"/>
          <w:spacing w:val="-4"/>
        </w:rPr>
        <w:t> </w:t>
      </w:r>
      <w:r>
        <w:rPr>
          <w:color w:val="2E75B6"/>
          <w:spacing w:val="-1"/>
        </w:rPr>
        <w:t>participar?</w:t>
      </w:r>
      <w:r>
        <w:rPr>
          <w:color w:val="2E75B6"/>
          <w:spacing w:val="1"/>
        </w:rPr>
        <w:t> </w:t>
      </w:r>
      <w:r>
        <w:rPr>
          <w:color w:val="2E75B6"/>
          <w:spacing w:val="1"/>
          <w:position w:val="-16"/>
        </w:rPr>
        <w:drawing>
          <wp:inline distT="0" distB="0" distL="0" distR="0">
            <wp:extent cx="358139" cy="358139"/>
            <wp:effectExtent l="0" t="0" r="0" b="0"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39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5B6"/>
          <w:spacing w:val="1"/>
          <w:position w:val="-16"/>
        </w:rPr>
      </w:r>
      <w:r>
        <w:rPr>
          <w:rFonts w:ascii="Times New Roman" w:hAnsi="Times New Roman"/>
          <w:color w:val="2E75B6"/>
          <w:spacing w:val="10"/>
        </w:rPr>
        <w:t>   </w:t>
      </w:r>
      <w:r>
        <w:rPr>
          <w:color w:val="2E75B6"/>
          <w:spacing w:val="-1"/>
        </w:rPr>
        <w:t>Duración</w:t>
      </w:r>
      <w:r>
        <w:rPr>
          <w:color w:val="2E75B6"/>
          <w:spacing w:val="-7"/>
        </w:rPr>
        <w:t> </w:t>
      </w:r>
      <w:r>
        <w:rPr>
          <w:color w:val="2E75B6"/>
          <w:spacing w:val="-1"/>
        </w:rPr>
        <w:t>de</w:t>
      </w:r>
      <w:r>
        <w:rPr>
          <w:color w:val="2E75B6"/>
          <w:spacing w:val="-2"/>
        </w:rPr>
        <w:t> </w:t>
      </w:r>
      <w:r>
        <w:rPr>
          <w:color w:val="2E75B6"/>
        </w:rPr>
        <w:t>la</w:t>
      </w:r>
      <w:r>
        <w:rPr>
          <w:color w:val="2E75B6"/>
          <w:spacing w:val="-4"/>
        </w:rPr>
        <w:t> </w:t>
      </w:r>
      <w:r>
        <w:rPr>
          <w:color w:val="2E75B6"/>
          <w:spacing w:val="-1"/>
        </w:rPr>
        <w:t>clase</w:t>
      </w:r>
      <w:r>
        <w:rPr>
          <w:b w:val="0"/>
        </w:rPr>
      </w:r>
    </w:p>
    <w:p>
      <w:pPr>
        <w:pStyle w:val="BodyText"/>
        <w:spacing w:line="240" w:lineRule="auto" w:before="202"/>
        <w:ind w:left="883" w:right="0"/>
        <w:jc w:val="left"/>
        <w:rPr>
          <w:b w:val="0"/>
          <w:bCs w:val="0"/>
        </w:rPr>
      </w:pPr>
      <w:r>
        <w:rPr/>
        <w:pict>
          <v:group style="position:absolute;margin-left:0pt;margin-top:88.066231pt;width:540pt;height:70.6pt;mso-position-horizontal-relative:page;mso-position-vertical-relative:paragraph;z-index:-8752" coordorigin="0,1761" coordsize="10800,1412">
            <v:group style="position:absolute;left:0;top:2438;width:10800;height:735" coordorigin="0,2438" coordsize="10800,735">
              <v:shape style="position:absolute;left:0;top:2438;width:10800;height:735" coordorigin="0,2438" coordsize="10800,735" path="m0,3173l10800,3173,10800,2438,0,2438,0,3173xe" filled="true" fillcolor="#2e75b6" stroked="false">
                <v:path arrowok="t"/>
                <v:fill type="solid"/>
              </v:shape>
              <v:shape style="position:absolute;left:7757;top:1761;width:1378;height:670" type="#_x0000_t75" stroked="false">
                <v:imagedata r:id="rId12" o:title=""/>
              </v:shape>
              <v:shape style="position:absolute;left:6353;top:1807;width:1068;height:622" type="#_x0000_t75" stroked="false">
                <v:imagedata r:id="rId13" o:title=""/>
              </v:shape>
              <v:shape style="position:absolute;left:371;top:2713;width:2717;height:161" type="#_x0000_t20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©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TenStep</w:t>
                      </w:r>
                      <w:r>
                        <w:rPr>
                          <w:rFonts w:ascii="Arial" w:hAnsi="Arial"/>
                          <w:color w:val="FFFFFF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Latinoamérica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S.A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 de</w:t>
                      </w:r>
                      <w:r>
                        <w:rPr>
                          <w:rFonts w:ascii="Arial" w:hAnsi="Arial"/>
                          <w:color w:val="FFFFFF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C.V.</w:t>
                      </w:r>
                      <w:r>
                        <w:rPr>
                          <w:rFonts w:ascii="Arial" w:hAns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3601;top:2637;width:4232;height:348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21" w:right="0" w:hanging="22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Adolfo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Prieto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1756,</w:t>
                      </w:r>
                      <w:r>
                        <w:rPr>
                          <w:rFonts w:ascii="Arial" w:hAnsi="Arial"/>
                          <w:color w:val="FFFFFF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Colonia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del</w:t>
                      </w:r>
                      <w:r>
                        <w:rPr>
                          <w:rFonts w:ascii="Arial" w:hAnsi="Arial"/>
                          <w:color w:val="FFFFFF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Valle, Benito</w:t>
                      </w:r>
                      <w:r>
                        <w:rPr>
                          <w:rFonts w:ascii="Arial" w:hAnsi="Arial"/>
                          <w:color w:val="FFFFFF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Juárez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03100,</w:t>
                      </w:r>
                      <w:r>
                        <w:rPr>
                          <w:rFonts w:ascii="Arial" w:hAnsi="Arial"/>
                          <w:sz w:val="16"/>
                        </w:rPr>
                      </w:r>
                    </w:p>
                    <w:p>
                      <w:pPr>
                        <w:spacing w:line="181" w:lineRule="exact" w:before="3"/>
                        <w:ind w:left="21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eastAsia="Arial"/>
                          <w:color w:val="FFFFFF"/>
                          <w:spacing w:val="-2"/>
                          <w:sz w:val="16"/>
                          <w:szCs w:val="16"/>
                        </w:rPr>
                        <w:t>CDMX,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4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México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z w:val="16"/>
                          <w:szCs w:val="16"/>
                        </w:rPr>
                        <w:t>|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5539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7004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2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5539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5074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2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01800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TenStep</w:t>
                      </w:r>
                      <w:r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8756;top:2610;width:1350;height:348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88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hyperlink r:id="rId14">
                        <w:r>
                          <w:rPr>
                            <w:rFonts w:ascii="Arial"/>
                            <w:color w:val="FFFFFF"/>
                            <w:spacing w:val="-1"/>
                            <w:sz w:val="16"/>
                          </w:rPr>
                          <w:t>www.tenstep.mx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hyperlink>
                    </w:p>
                    <w:p>
                      <w:pPr>
                        <w:spacing w:line="18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hyperlink r:id="rId15">
                        <w:r>
                          <w:rPr>
                            <w:rFonts w:ascii="Arial"/>
                            <w:color w:val="FFFFFF"/>
                            <w:spacing w:val="-2"/>
                            <w:sz w:val="16"/>
                          </w:rPr>
                          <w:t>www.proyectum.lat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E75B6"/>
          <w:spacing w:val="-2"/>
        </w:rPr>
        <w:t>Incluye</w:t>
      </w:r>
      <w:r>
        <w:rPr>
          <w:b w:val="0"/>
        </w:rPr>
      </w:r>
    </w:p>
    <w:p>
      <w:pPr>
        <w:pStyle w:val="BodyText"/>
        <w:spacing w:line="240" w:lineRule="auto" w:before="119"/>
        <w:ind w:right="0" w:firstLine="26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E75B6"/>
          <w:spacing w:val="-1"/>
        </w:rPr>
        <w:t>Prerrequisitos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33"/>
          <w:szCs w:val="33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pict>
          <v:shape style="position:absolute;margin-left:291.359985pt;margin-top:-5.975111pt;width:21.239999pt;height:28.199997pt;mso-position-horizontal-relative:page;mso-position-vertical-relative:paragraph;z-index:1192" type="#_x0000_t75" stroked="false">
            <v:imagedata r:id="rId16" o:title=""/>
          </v:shape>
        </w:pict>
      </w:r>
      <w:r>
        <w:rPr/>
        <w:pict>
          <v:shape style="position:absolute;margin-left:290.519989pt;margin-top:-75.0951pt;width:20.399998pt;height:28.319998pt;mso-position-horizontal-relative:page;mso-position-vertical-relative:paragraph;z-index:1264" type="#_x0000_t75" stroked="false">
            <v:imagedata r:id="rId17" o:title=""/>
          </v:shape>
        </w:pict>
      </w:r>
      <w:r>
        <w:rPr>
          <w:color w:val="2E75B6"/>
          <w:spacing w:val="-4"/>
        </w:rPr>
        <w:t>Temario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0800" w:h="14400"/>
          <w:pgMar w:top="0" w:bottom="0" w:left="0" w:right="0"/>
          <w:cols w:num="2" w:equalWidth="0">
            <w:col w:w="4187" w:space="1520"/>
            <w:col w:w="5093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0pt;margin-top:0pt;width:540pt;height:221.75pt;mso-position-horizontal-relative:page;mso-position-vertical-relative:page;z-index:1048" coordorigin="0,0" coordsize="10800,4435">
            <v:group style="position:absolute;left:0;top:0;width:10800;height:1263" coordorigin="0,0" coordsize="10800,1263">
              <v:shape style="position:absolute;left:0;top:0;width:10800;height:1263" coordorigin="0,0" coordsize="10800,1263" path="m0,1262l10800,1262,10800,0,0,0,0,1262xe" filled="true" fillcolor="#2e75b6" stroked="false">
                <v:path arrowok="t"/>
                <v:fill type="solid"/>
              </v:shape>
            </v:group>
            <v:group style="position:absolute;left:151;top:670;width:439;height:226" coordorigin="151,670" coordsize="439,226">
              <v:shape style="position:absolute;left:151;top:670;width:439;height:226" coordorigin="151,670" coordsize="439,226" path="m590,895l151,692,176,670,590,836,590,895xe" filled="true" fillcolor="#d1d1d1" stroked="false">
                <v:path arrowok="t"/>
                <v:fill type="solid"/>
              </v:shape>
            </v:group>
            <v:group style="position:absolute;left:188;top:636;width:402;height:169" coordorigin="188,636" coordsize="402,169">
              <v:shape style="position:absolute;left:188;top:636;width:402;height:169" coordorigin="188,636" coordsize="402,169" path="m590,805l188,659,212,636,590,748,590,805xe" filled="true" fillcolor="#d1d1d1" stroked="false">
                <v:path arrowok="t"/>
                <v:fill type="solid"/>
              </v:shape>
            </v:group>
            <v:group style="position:absolute;left:225;top:600;width:365;height:128" coordorigin="225,600" coordsize="365,128">
              <v:shape style="position:absolute;left:225;top:600;width:365;height:128" coordorigin="225,600" coordsize="365,128" path="m590,727l225,626,253,600,590,677,590,727xe" filled="true" fillcolor="#d1d1d1" stroked="false">
                <v:path arrowok="t"/>
                <v:fill type="solid"/>
              </v:shape>
            </v:group>
            <v:group style="position:absolute;left:261;top:564;width:329;height:92" coordorigin="261,564" coordsize="329,92">
              <v:shape style="position:absolute;left:261;top:564;width:329;height:92" coordorigin="261,564" coordsize="329,92" path="m590,656l261,592,292,564,590,612,590,656xe" filled="true" fillcolor="#d1d1d1" stroked="false">
                <v:path arrowok="t"/>
                <v:fill type="solid"/>
              </v:shape>
            </v:group>
            <v:group style="position:absolute;left:303;top:528;width:287;height:66" coordorigin="303,528" coordsize="287,66">
              <v:shape style="position:absolute;left:303;top:528;width:287;height:66" coordorigin="303,528" coordsize="287,66" path="m590,594l303,554,332,528,590,552,590,594xe" filled="true" fillcolor="#d1d1d1" stroked="false">
                <v:path arrowok="t"/>
                <v:fill type="solid"/>
              </v:shape>
            </v:group>
            <v:group style="position:absolute;left:344;top:490;width:246;height:46" coordorigin="344,490" coordsize="246,46">
              <v:shape style="position:absolute;left:344;top:490;width:246;height:46" coordorigin="344,490" coordsize="246,46" path="m590,536l344,517,373,490,590,499,590,536xe" filled="true" fillcolor="#d1d1d1" stroked="false">
                <v:path arrowok="t"/>
                <v:fill type="solid"/>
              </v:shape>
            </v:group>
            <v:group style="position:absolute;left:513;top:331;width:77;height:32" coordorigin="513,331" coordsize="77,32">
              <v:shape style="position:absolute;left:513;top:331;width:77;height:32" coordorigin="513,331" coordsize="77,32" path="m513,363l542,336,588,331,590,331,590,356,513,363xe" filled="true" fillcolor="#d1d1d1" stroked="false">
                <v:path arrowok="t"/>
                <v:fill type="solid"/>
              </v:shape>
            </v:group>
            <v:group style="position:absolute;left:471;top:368;width:120;height:35" coordorigin="471,368" coordsize="120,35">
              <v:shape style="position:absolute;left:471;top:368;width:120;height:35" coordorigin="471,368" coordsize="120,35" path="m471,402l499,376,590,368,590,394,471,402xe" filled="true" fillcolor="#d1d1d1" stroked="false">
                <v:path arrowok="t"/>
                <v:fill type="solid"/>
              </v:shape>
            </v:group>
            <v:group style="position:absolute;left:429;top:409;width:161;height:31" coordorigin="429,409" coordsize="161,31">
              <v:shape style="position:absolute;left:429;top:409;width:161;height:31" coordorigin="429,409" coordsize="161,31" path="m429,440l457,414,590,409,590,436,429,440xe" filled="true" fillcolor="#d1d1d1" stroked="false">
                <v:path arrowok="t"/>
                <v:fill type="solid"/>
              </v:shape>
            </v:group>
            <v:group style="position:absolute;left:384;top:451;width:206;height:33" coordorigin="384,451" coordsize="206,33">
              <v:shape style="position:absolute;left:384;top:451;width:206;height:33" coordorigin="384,451" coordsize="206,33" path="m590,484l384,481,416,451,590,451,590,484xe" filled="true" fillcolor="#d1d1d1" stroked="false">
                <v:path arrowok="t"/>
                <v:fill type="solid"/>
              </v:shape>
            </v:group>
            <v:group style="position:absolute;left:596;top:670;width:439;height:226" coordorigin="596,670" coordsize="439,226">
              <v:shape style="position:absolute;left:596;top:670;width:439;height:226" coordorigin="596,670" coordsize="439,226" path="m596,895l596,836,1010,670,1034,692,1034,692,596,895xe" filled="true" fillcolor="#fefefe" stroked="false">
                <v:path arrowok="t"/>
                <v:fill type="solid"/>
              </v:shape>
            </v:group>
            <v:group style="position:absolute;left:596;top:636;width:402;height:169" coordorigin="596,636" coordsize="402,169">
              <v:shape style="position:absolute;left:596;top:636;width:402;height:169" coordorigin="596,636" coordsize="402,169" path="m596,805l596,748,974,636,998,659,596,805xe" filled="true" fillcolor="#fefefe" stroked="false">
                <v:path arrowok="t"/>
                <v:fill type="solid"/>
              </v:shape>
            </v:group>
            <v:group style="position:absolute;left:596;top:600;width:365;height:128" coordorigin="596,600" coordsize="365,128">
              <v:shape style="position:absolute;left:596;top:600;width:365;height:128" coordorigin="596,600" coordsize="365,128" path="m596,727l596,677,933,600,961,626,596,727xe" filled="true" fillcolor="#fefefe" stroked="false">
                <v:path arrowok="t"/>
                <v:fill type="solid"/>
              </v:shape>
            </v:group>
            <v:group style="position:absolute;left:596;top:564;width:329;height:92" coordorigin="596,564" coordsize="329,92">
              <v:shape style="position:absolute;left:596;top:564;width:329;height:92" coordorigin="596,564" coordsize="329,92" path="m596,656l596,612,894,564,925,592,596,656xe" filled="true" fillcolor="#fefefe" stroked="false">
                <v:path arrowok="t"/>
                <v:fill type="solid"/>
              </v:shape>
            </v:group>
            <v:group style="position:absolute;left:596;top:528;width:287;height:66" coordorigin="596,528" coordsize="287,66">
              <v:shape style="position:absolute;left:596;top:528;width:287;height:66" coordorigin="596,528" coordsize="287,66" path="m596,594l596,552,854,528,883,554,596,594xe" filled="true" fillcolor="#fefefe" stroked="false">
                <v:path arrowok="t"/>
                <v:fill type="solid"/>
              </v:shape>
            </v:group>
            <v:group style="position:absolute;left:596;top:490;width:246;height:46" coordorigin="596,490" coordsize="246,46">
              <v:shape style="position:absolute;left:596;top:490;width:246;height:46" coordorigin="596,490" coordsize="246,46" path="m596,536l596,499,813,490,841,517,596,536xe" filled="true" fillcolor="#fefefe" stroked="false">
                <v:path arrowok="t"/>
                <v:fill type="solid"/>
              </v:shape>
            </v:group>
            <v:group style="position:absolute;left:596;top:331;width:77;height:32" coordorigin="596,331" coordsize="77,32">
              <v:shape style="position:absolute;left:596;top:331;width:77;height:32" coordorigin="596,331" coordsize="77,32" path="m673,363l596,356,596,331,598,331,643,336,673,363xe" filled="true" fillcolor="#fefefe" stroked="false">
                <v:path arrowok="t"/>
                <v:fill type="solid"/>
              </v:shape>
            </v:group>
            <v:group style="position:absolute;left:596;top:368;width:120;height:35" coordorigin="596,368" coordsize="120,35">
              <v:shape style="position:absolute;left:596;top:368;width:120;height:35" coordorigin="596,368" coordsize="120,35" path="m715,402l596,394,596,368,687,376,715,402xe" filled="true" fillcolor="#fefefe" stroked="false">
                <v:path arrowok="t"/>
                <v:fill type="solid"/>
              </v:shape>
            </v:group>
            <v:group style="position:absolute;left:596;top:409;width:161;height:31" coordorigin="596,409" coordsize="161,31">
              <v:shape style="position:absolute;left:596;top:409;width:161;height:31" coordorigin="596,409" coordsize="161,31" path="m756,440l596,436,596,409,729,414,756,440xe" filled="true" fillcolor="#fefefe" stroked="false">
                <v:path arrowok="t"/>
                <v:fill type="solid"/>
              </v:shape>
            </v:group>
            <v:group style="position:absolute;left:596;top:451;width:206;height:33" coordorigin="596,451" coordsize="206,33">
              <v:shape style="position:absolute;left:596;top:451;width:206;height:33" coordorigin="596,451" coordsize="206,33" path="m596,484l596,451,770,451,802,481,596,484xe" filled="true" fillcolor="#fefefe" stroked="false">
                <v:path arrowok="t"/>
                <v:fill type="solid"/>
              </v:shape>
              <v:shape style="position:absolute;left:0;top:1236;width:10800;height:3198" type="#_x0000_t75" stroked="false">
                <v:imagedata r:id="rId18" o:title=""/>
              </v:shape>
            </v:group>
            <v:group style="position:absolute;left:4670;top:1445;width:6130;height:2700" coordorigin="4670,1445" coordsize="6130,2700">
              <v:shape style="position:absolute;left:4670;top:1445;width:6130;height:2700" coordorigin="4670,1445" coordsize="6130,2700" path="m4670,4145l10800,4145,10800,1445,4670,1445,4670,4145xe" filled="true" fillcolor="#002060" stroked="false">
                <v:path arrowok="t"/>
                <v:fill type="solid"/>
              </v:shape>
            </v:group>
            <v:group style="position:absolute;left:151;top:670;width:439;height:226" coordorigin="151,670" coordsize="439,226">
              <v:shape style="position:absolute;left:151;top:670;width:439;height:226" coordorigin="151,670" coordsize="439,226" path="m590,895l151,692,176,670,590,836,590,895xe" filled="true" fillcolor="#d1d1d1" stroked="false">
                <v:path arrowok="t"/>
                <v:fill type="solid"/>
              </v:shape>
            </v:group>
            <v:group style="position:absolute;left:188;top:636;width:402;height:169" coordorigin="188,636" coordsize="402,169">
              <v:shape style="position:absolute;left:188;top:636;width:402;height:169" coordorigin="188,636" coordsize="402,169" path="m590,805l188,659,212,636,590,748,590,805xe" filled="true" fillcolor="#d1d1d1" stroked="false">
                <v:path arrowok="t"/>
                <v:fill type="solid"/>
              </v:shape>
            </v:group>
            <v:group style="position:absolute;left:225;top:600;width:365;height:128" coordorigin="225,600" coordsize="365,128">
              <v:shape style="position:absolute;left:225;top:600;width:365;height:128" coordorigin="225,600" coordsize="365,128" path="m590,727l225,626,253,600,590,677,590,727xe" filled="true" fillcolor="#d1d1d1" stroked="false">
                <v:path arrowok="t"/>
                <v:fill type="solid"/>
              </v:shape>
            </v:group>
            <v:group style="position:absolute;left:261;top:564;width:329;height:92" coordorigin="261,564" coordsize="329,92">
              <v:shape style="position:absolute;left:261;top:564;width:329;height:92" coordorigin="261,564" coordsize="329,92" path="m590,656l261,592,292,564,590,612,590,656xe" filled="true" fillcolor="#d1d1d1" stroked="false">
                <v:path arrowok="t"/>
                <v:fill type="solid"/>
              </v:shape>
            </v:group>
            <v:group style="position:absolute;left:303;top:528;width:287;height:66" coordorigin="303,528" coordsize="287,66">
              <v:shape style="position:absolute;left:303;top:528;width:287;height:66" coordorigin="303,528" coordsize="287,66" path="m590,594l303,554,332,528,590,552,590,594xe" filled="true" fillcolor="#d1d1d1" stroked="false">
                <v:path arrowok="t"/>
                <v:fill type="solid"/>
              </v:shape>
            </v:group>
            <v:group style="position:absolute;left:344;top:490;width:246;height:46" coordorigin="344,490" coordsize="246,46">
              <v:shape style="position:absolute;left:344;top:490;width:246;height:46" coordorigin="344,490" coordsize="246,46" path="m590,536l344,517,373,490,590,499,590,536xe" filled="true" fillcolor="#d1d1d1" stroked="false">
                <v:path arrowok="t"/>
                <v:fill type="solid"/>
              </v:shape>
            </v:group>
            <v:group style="position:absolute;left:513;top:331;width:77;height:32" coordorigin="513,331" coordsize="77,32">
              <v:shape style="position:absolute;left:513;top:331;width:77;height:32" coordorigin="513,331" coordsize="77,32" path="m513,363l542,336,588,331,590,331,590,356,513,363xe" filled="true" fillcolor="#d1d1d1" stroked="false">
                <v:path arrowok="t"/>
                <v:fill type="solid"/>
              </v:shape>
            </v:group>
            <v:group style="position:absolute;left:471;top:368;width:120;height:35" coordorigin="471,368" coordsize="120,35">
              <v:shape style="position:absolute;left:471;top:368;width:120;height:35" coordorigin="471,368" coordsize="120,35" path="m471,402l499,376,590,368,590,394,471,402xe" filled="true" fillcolor="#d1d1d1" stroked="false">
                <v:path arrowok="t"/>
                <v:fill type="solid"/>
              </v:shape>
            </v:group>
            <v:group style="position:absolute;left:429;top:409;width:161;height:31" coordorigin="429,409" coordsize="161,31">
              <v:shape style="position:absolute;left:429;top:409;width:161;height:31" coordorigin="429,409" coordsize="161,31" path="m429,440l457,414,590,409,590,436,429,440xe" filled="true" fillcolor="#d1d1d1" stroked="false">
                <v:path arrowok="t"/>
                <v:fill type="solid"/>
              </v:shape>
            </v:group>
            <v:group style="position:absolute;left:384;top:451;width:206;height:33" coordorigin="384,451" coordsize="206,33">
              <v:shape style="position:absolute;left:384;top:451;width:206;height:33" coordorigin="384,451" coordsize="206,33" path="m590,484l384,481,416,451,590,451,590,484xe" filled="true" fillcolor="#d1d1d1" stroked="false">
                <v:path arrowok="t"/>
                <v:fill type="solid"/>
              </v:shape>
            </v:group>
            <v:group style="position:absolute;left:596;top:670;width:439;height:226" coordorigin="596,670" coordsize="439,226">
              <v:shape style="position:absolute;left:596;top:670;width:439;height:226" coordorigin="596,670" coordsize="439,226" path="m596,895l596,836,1010,670,1034,692,1034,692,596,895xe" filled="true" fillcolor="#fefefe" stroked="false">
                <v:path arrowok="t"/>
                <v:fill type="solid"/>
              </v:shape>
            </v:group>
            <v:group style="position:absolute;left:596;top:636;width:402;height:169" coordorigin="596,636" coordsize="402,169">
              <v:shape style="position:absolute;left:596;top:636;width:402;height:169" coordorigin="596,636" coordsize="402,169" path="m596,805l596,748,974,636,998,659,596,805xe" filled="true" fillcolor="#fefefe" stroked="false">
                <v:path arrowok="t"/>
                <v:fill type="solid"/>
              </v:shape>
            </v:group>
            <v:group style="position:absolute;left:596;top:600;width:365;height:128" coordorigin="596,600" coordsize="365,128">
              <v:shape style="position:absolute;left:596;top:600;width:365;height:128" coordorigin="596,600" coordsize="365,128" path="m596,727l596,677,933,600,961,626,596,727xe" filled="true" fillcolor="#fefefe" stroked="false">
                <v:path arrowok="t"/>
                <v:fill type="solid"/>
              </v:shape>
            </v:group>
            <v:group style="position:absolute;left:596;top:564;width:329;height:92" coordorigin="596,564" coordsize="329,92">
              <v:shape style="position:absolute;left:596;top:564;width:329;height:92" coordorigin="596,564" coordsize="329,92" path="m596,656l596,612,894,564,925,592,596,656xe" filled="true" fillcolor="#fefefe" stroked="false">
                <v:path arrowok="t"/>
                <v:fill type="solid"/>
              </v:shape>
            </v:group>
            <v:group style="position:absolute;left:596;top:528;width:287;height:66" coordorigin="596,528" coordsize="287,66">
              <v:shape style="position:absolute;left:596;top:528;width:287;height:66" coordorigin="596,528" coordsize="287,66" path="m596,594l596,552,854,528,883,554,596,594xe" filled="true" fillcolor="#fefefe" stroked="false">
                <v:path arrowok="t"/>
                <v:fill type="solid"/>
              </v:shape>
            </v:group>
            <v:group style="position:absolute;left:596;top:490;width:246;height:46" coordorigin="596,490" coordsize="246,46">
              <v:shape style="position:absolute;left:596;top:490;width:246;height:46" coordorigin="596,490" coordsize="246,46" path="m596,536l596,499,813,490,841,517,596,536xe" filled="true" fillcolor="#fefefe" stroked="false">
                <v:path arrowok="t"/>
                <v:fill type="solid"/>
              </v:shape>
            </v:group>
            <v:group style="position:absolute;left:596;top:331;width:77;height:32" coordorigin="596,331" coordsize="77,32">
              <v:shape style="position:absolute;left:596;top:331;width:77;height:32" coordorigin="596,331" coordsize="77,32" path="m673,363l596,356,596,331,598,331,643,336,673,363xe" filled="true" fillcolor="#fefefe" stroked="false">
                <v:path arrowok="t"/>
                <v:fill type="solid"/>
              </v:shape>
            </v:group>
            <v:group style="position:absolute;left:596;top:368;width:120;height:35" coordorigin="596,368" coordsize="120,35">
              <v:shape style="position:absolute;left:596;top:368;width:120;height:35" coordorigin="596,368" coordsize="120,35" path="m715,402l596,394,596,368,687,376,715,402xe" filled="true" fillcolor="#fefefe" stroked="false">
                <v:path arrowok="t"/>
                <v:fill type="solid"/>
              </v:shape>
            </v:group>
            <v:group style="position:absolute;left:596;top:409;width:161;height:31" coordorigin="596,409" coordsize="161,31">
              <v:shape style="position:absolute;left:596;top:409;width:161;height:31" coordorigin="596,409" coordsize="161,31" path="m756,440l596,436,596,409,729,414,756,440xe" filled="true" fillcolor="#fefefe" stroked="false">
                <v:path arrowok="t"/>
                <v:fill type="solid"/>
              </v:shape>
            </v:group>
            <v:group style="position:absolute;left:596;top:451;width:206;height:33" coordorigin="596,451" coordsize="206,33">
              <v:shape style="position:absolute;left:596;top:451;width:206;height:33" coordorigin="596,451" coordsize="206,33" path="m596,484l596,451,770,451,802,481,596,484xe" filled="true" fillcolor="#fefefe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tabs>
          <w:tab w:pos="7910" w:val="left" w:leader="none"/>
          <w:tab w:pos="9268" w:val="left" w:leader="none"/>
        </w:tabs>
        <w:spacing w:line="200" w:lineRule="atLeast"/>
        <w:ind w:left="618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position w:val="45"/>
          <w:sz w:val="20"/>
        </w:rPr>
        <w:drawing>
          <wp:inline distT="0" distB="0" distL="0" distR="0">
            <wp:extent cx="870143" cy="302132"/>
            <wp:effectExtent l="0" t="0" r="0" b="0"/>
            <wp:docPr id="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143" cy="3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45"/>
          <w:sz w:val="20"/>
        </w:rPr>
      </w:r>
      <w:r>
        <w:rPr>
          <w:rFonts w:ascii="Arial"/>
          <w:position w:val="45"/>
          <w:sz w:val="20"/>
        </w:rPr>
        <w:tab/>
      </w:r>
      <w:r>
        <w:rPr>
          <w:rFonts w:ascii="Arial"/>
          <w:position w:val="44"/>
          <w:sz w:val="20"/>
        </w:rPr>
        <w:drawing>
          <wp:inline distT="0" distB="0" distL="0" distR="0">
            <wp:extent cx="594437" cy="307943"/>
            <wp:effectExtent l="0" t="0" r="0" b="0"/>
            <wp:docPr id="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7" cy="3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44"/>
          <w:sz w:val="20"/>
        </w:rPr>
      </w:r>
      <w:r>
        <w:rPr>
          <w:rFonts w:ascii="Arial"/>
          <w:position w:val="44"/>
          <w:sz w:val="20"/>
        </w:rPr>
        <w:tab/>
      </w:r>
      <w:r>
        <w:rPr>
          <w:rFonts w:ascii="Arial"/>
          <w:sz w:val="20"/>
        </w:rPr>
        <w:pict>
          <v:group style="width:47.4pt;height:30.15pt;mso-position-horizontal-relative:char;mso-position-vertical-relative:line" coordorigin="0,0" coordsize="948,603">
            <v:group style="position:absolute;left:0;top:362;width:471;height:241" coordorigin="0,362" coordsize="471,241">
              <v:shape style="position:absolute;left:0;top:362;width:471;height:241" coordorigin="0,362" coordsize="471,241" path="m471,602l0,386,26,362,471,539,471,602xe" filled="true" fillcolor="#770827" stroked="false">
                <v:path arrowok="t"/>
                <v:fill type="solid"/>
              </v:shape>
            </v:group>
            <v:group style="position:absolute;left:40;top:326;width:432;height:181" coordorigin="40,326" coordsize="432,181">
              <v:shape style="position:absolute;left:40;top:326;width:432;height:181" coordorigin="40,326" coordsize="432,181" path="m471,506l40,350,66,326,471,445,471,506xe" filled="true" fillcolor="#770827" stroked="false">
                <v:path arrowok="t"/>
                <v:fill type="solid"/>
              </v:shape>
            </v:group>
            <v:group style="position:absolute;left:79;top:287;width:392;height:137" coordorigin="79,287" coordsize="392,137">
              <v:shape style="position:absolute;left:79;top:287;width:392;height:137" coordorigin="79,287" coordsize="392,137" path="m471,423l79,314,109,287,471,369,471,423xe" filled="true" fillcolor="#770827" stroked="false">
                <v:path arrowok="t"/>
                <v:fill type="solid"/>
              </v:shape>
            </v:group>
            <v:group style="position:absolute;left:118;top:249;width:353;height:99" coordorigin="118,249" coordsize="353,99">
              <v:shape style="position:absolute;left:118;top:249;width:353;height:99" coordorigin="118,249" coordsize="353,99" path="m471,347l118,279,151,249,471,300,471,347xe" filled="true" fillcolor="#770827" stroked="false">
                <v:path arrowok="t"/>
                <v:fill type="solid"/>
              </v:shape>
            </v:group>
            <v:group style="position:absolute;left:163;top:210;width:308;height:70" coordorigin="163,210" coordsize="308,70">
              <v:shape style="position:absolute;left:163;top:210;width:308;height:70" coordorigin="163,210" coordsize="308,70" path="m471,280l163,238,194,210,471,236,471,280xe" filled="true" fillcolor="#770827" stroked="false">
                <v:path arrowok="t"/>
                <v:fill type="solid"/>
              </v:shape>
            </v:group>
            <v:group style="position:absolute;left:207;top:170;width:264;height:49" coordorigin="207,170" coordsize="264,49">
              <v:shape style="position:absolute;left:207;top:170;width:264;height:49" coordorigin="207,170" coordsize="264,49" path="m471,218l207,199,238,170,471,179,471,218xe" filled="true" fillcolor="#770827" stroked="false">
                <v:path arrowok="t"/>
                <v:fill type="solid"/>
              </v:shape>
            </v:group>
            <v:group style="position:absolute;left:389;top:0;width:82;height:34" coordorigin="389,0" coordsize="82,34">
              <v:shape style="position:absolute;left:389;top:0;width:82;height:34" coordorigin="389,0" coordsize="82,34" path="m389,34l420,5,469,0,471,0,471,26,389,34xe" filled="true" fillcolor="#770827" stroked="false">
                <v:path arrowok="t"/>
                <v:fill type="solid"/>
              </v:shape>
            </v:group>
            <v:group style="position:absolute;left:343;top:39;width:128;height:37" coordorigin="343,39" coordsize="128,37">
              <v:shape style="position:absolute;left:343;top:39;width:128;height:37" coordorigin="343,39" coordsize="128,37" path="m343,75l373,48,471,39,471,67,343,75xe" filled="true" fillcolor="#770827" stroked="false">
                <v:path arrowok="t"/>
                <v:fill type="solid"/>
              </v:shape>
            </v:group>
            <v:group style="position:absolute;left:299;top:83;width:173;height:34" coordorigin="299,83" coordsize="173,34">
              <v:shape style="position:absolute;left:299;top:83;width:173;height:34" coordorigin="299,83" coordsize="173,34" path="m299,116l328,89,471,83,471,112,299,116xe" filled="true" fillcolor="#770827" stroked="false">
                <v:path arrowok="t"/>
                <v:fill type="solid"/>
              </v:shape>
            </v:group>
            <v:group style="position:absolute;left:250;top:128;width:221;height:35" coordorigin="250,128" coordsize="221,35">
              <v:shape style="position:absolute;left:250;top:128;width:221;height:35" coordorigin="250,128" coordsize="221,35" path="m471,163l250,160,284,129,471,128,471,163xe" filled="true" fillcolor="#770827" stroked="false">
                <v:path arrowok="t"/>
                <v:fill type="solid"/>
              </v:shape>
            </v:group>
            <v:group style="position:absolute;left:478;top:362;width:471;height:241" coordorigin="478,362" coordsize="471,241">
              <v:shape style="position:absolute;left:478;top:362;width:471;height:241" coordorigin="478,362" coordsize="471,241" path="m478,602l478,539,922,362,948,385,948,386,478,602xe" filled="true" fillcolor="#f697bf" stroked="false">
                <v:path arrowok="t"/>
                <v:fill type="solid"/>
              </v:shape>
            </v:group>
            <v:group style="position:absolute;left:478;top:326;width:432;height:181" coordorigin="478,326" coordsize="432,181">
              <v:shape style="position:absolute;left:478;top:326;width:432;height:181" coordorigin="478,326" coordsize="432,181" path="m478,506l478,445,883,326,909,350,478,506xe" filled="true" fillcolor="#f697bf" stroked="false">
                <v:path arrowok="t"/>
                <v:fill type="solid"/>
              </v:shape>
            </v:group>
            <v:group style="position:absolute;left:478;top:287;width:392;height:137" coordorigin="478,287" coordsize="392,137">
              <v:shape style="position:absolute;left:478;top:287;width:392;height:137" coordorigin="478,287" coordsize="392,137" path="m478,423l478,369,840,287,869,314,478,423xe" filled="true" fillcolor="#f697bf" stroked="false">
                <v:path arrowok="t"/>
                <v:fill type="solid"/>
              </v:shape>
            </v:group>
            <v:group style="position:absolute;left:478;top:249;width:353;height:99" coordorigin="478,249" coordsize="353,99">
              <v:shape style="position:absolute;left:478;top:249;width:353;height:99" coordorigin="478,249" coordsize="353,99" path="m478,347l478,300,798,249,830,279,478,347xe" filled="true" fillcolor="#f697bf" stroked="false">
                <v:path arrowok="t"/>
                <v:fill type="solid"/>
              </v:shape>
            </v:group>
            <v:group style="position:absolute;left:478;top:210;width:308;height:70" coordorigin="478,210" coordsize="308,70">
              <v:shape style="position:absolute;left:478;top:210;width:308;height:70" coordorigin="478,210" coordsize="308,70" path="m478,280l478,236,755,210,785,238,478,280xe" filled="true" fillcolor="#f697bf" stroked="false">
                <v:path arrowok="t"/>
                <v:fill type="solid"/>
              </v:shape>
            </v:group>
            <v:group style="position:absolute;left:478;top:170;width:264;height:49" coordorigin="478,170" coordsize="264,49">
              <v:shape style="position:absolute;left:478;top:170;width:264;height:49" coordorigin="478,170" coordsize="264,49" path="m478,218l478,179,710,170,741,199,478,218xe" filled="true" fillcolor="#f697bf" stroked="false">
                <v:path arrowok="t"/>
                <v:fill type="solid"/>
              </v:shape>
            </v:group>
            <v:group style="position:absolute;left:478;top:0;width:82;height:34" coordorigin="478,0" coordsize="82,34">
              <v:shape style="position:absolute;left:478;top:0;width:82;height:34" coordorigin="478,0" coordsize="82,34" path="m560,34l478,26,478,0,479,0,528,5,560,34xe" filled="true" fillcolor="#f697bf" stroked="false">
                <v:path arrowok="t"/>
                <v:fill type="solid"/>
              </v:shape>
            </v:group>
            <v:group style="position:absolute;left:478;top:39;width:128;height:37" coordorigin="478,39" coordsize="128,37">
              <v:shape style="position:absolute;left:478;top:39;width:128;height:37" coordorigin="478,39" coordsize="128,37" path="m606,75l478,67,478,39,575,48,606,75xe" filled="true" fillcolor="#f697bf" stroked="false">
                <v:path arrowok="t"/>
                <v:fill type="solid"/>
              </v:shape>
            </v:group>
            <v:group style="position:absolute;left:478;top:83;width:173;height:34" coordorigin="478,83" coordsize="173,34">
              <v:shape style="position:absolute;left:478;top:83;width:173;height:34" coordorigin="478,83" coordsize="173,34" path="m650,116l478,112,478,83,620,89,650,116xe" filled="true" fillcolor="#f697bf" stroked="false">
                <v:path arrowok="t"/>
                <v:fill type="solid"/>
              </v:shape>
            </v:group>
            <v:group style="position:absolute;left:478;top:128;width:221;height:35" coordorigin="478,128" coordsize="221,35">
              <v:shape style="position:absolute;left:478;top:128;width:221;height:35" coordorigin="478,128" coordsize="221,35" path="m478,163l478,128,664,129,698,160,478,163xe" filled="true" fillcolor="#f697bf" stroked="false">
                <v:path arrowok="t"/>
                <v:fill type="solid"/>
              </v:shape>
            </v:group>
          </v:group>
        </w:pict>
      </w:r>
      <w:r>
        <w:rPr>
          <w:rFonts w:ascii="Arial"/>
          <w:sz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type w:val="continuous"/>
          <w:pgSz w:w="10800" w:h="14400"/>
          <w:pgMar w:top="0" w:bottom="0" w:left="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pgSz w:w="10800" w:h="14400"/>
          <w:pgMar w:top="0" w:bottom="0" w:left="0" w:right="0"/>
        </w:sectPr>
      </w:pPr>
    </w:p>
    <w:p>
      <w:pPr>
        <w:pStyle w:val="BodyText"/>
        <w:spacing w:line="240" w:lineRule="auto" w:before="65"/>
        <w:ind w:left="1456" w:right="0"/>
        <w:jc w:val="left"/>
        <w:rPr>
          <w:b w:val="0"/>
          <w:bCs w:val="0"/>
        </w:rPr>
      </w:pPr>
      <w:r>
        <w:rPr/>
        <w:pict>
          <v:shape style="position:absolute;margin-left:18.959999pt;margin-top:-.220771pt;width:39.239998pt;height:23.519978pt;mso-position-horizontal-relative:page;mso-position-vertical-relative:paragraph;z-index:1456" type="#_x0000_t75" stroked="false">
            <v:imagedata r:id="rId21" o:title=""/>
          </v:shape>
        </w:pict>
      </w:r>
      <w:bookmarkStart w:name="Número de diapositiva 2" w:id="2"/>
      <w:bookmarkEnd w:id="2"/>
      <w:r>
        <w:rPr>
          <w:b w:val="0"/>
        </w:rPr>
      </w:r>
      <w:r>
        <w:rPr>
          <w:color w:val="2E75B6"/>
          <w:spacing w:val="-1"/>
        </w:rPr>
        <w:t>Inversión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31"/>
          <w:szCs w:val="31"/>
        </w:rPr>
      </w:pPr>
    </w:p>
    <w:p>
      <w:pPr>
        <w:spacing w:before="0"/>
        <w:ind w:left="37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spacing w:val="-1"/>
          <w:sz w:val="22"/>
        </w:rPr>
        <w:t>Precios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pacing w:val="-1"/>
          <w:sz w:val="22"/>
        </w:rPr>
        <w:t>más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IVA</w:t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0800" w:h="14400"/>
          <w:pgMar w:top="0" w:bottom="0" w:left="0" w:right="0"/>
          <w:cols w:num="2" w:equalWidth="0">
            <w:col w:w="2704" w:space="5019"/>
            <w:col w:w="3077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6"/>
          <w:szCs w:val="6"/>
        </w:rPr>
      </w:pPr>
      <w:r>
        <w:rPr/>
        <w:pict>
          <v:group style="position:absolute;margin-left:0pt;margin-top:0pt;width:540pt;height:221.75pt;mso-position-horizontal-relative:page;mso-position-vertical-relative:page;z-index:1336" coordorigin="0,0" coordsize="10800,4435">
            <v:group style="position:absolute;left:0;top:0;width:10800;height:1263" coordorigin="0,0" coordsize="10800,1263">
              <v:shape style="position:absolute;left:0;top:0;width:10800;height:1263" coordorigin="0,0" coordsize="10800,1263" path="m0,1262l10800,1262,10800,0,0,0,0,1262xe" filled="true" fillcolor="#2e75b6" stroked="false">
                <v:path arrowok="t"/>
                <v:fill type="solid"/>
              </v:shape>
            </v:group>
            <v:group style="position:absolute;left:151;top:670;width:439;height:226" coordorigin="151,670" coordsize="439,226">
              <v:shape style="position:absolute;left:151;top:670;width:439;height:226" coordorigin="151,670" coordsize="439,226" path="m590,895l151,692,176,670,590,836,590,895xe" filled="true" fillcolor="#d1d1d1" stroked="false">
                <v:path arrowok="t"/>
                <v:fill type="solid"/>
              </v:shape>
            </v:group>
            <v:group style="position:absolute;left:188;top:636;width:402;height:169" coordorigin="188,636" coordsize="402,169">
              <v:shape style="position:absolute;left:188;top:636;width:402;height:169" coordorigin="188,636" coordsize="402,169" path="m590,805l188,659,212,636,590,748,590,805xe" filled="true" fillcolor="#d1d1d1" stroked="false">
                <v:path arrowok="t"/>
                <v:fill type="solid"/>
              </v:shape>
            </v:group>
            <v:group style="position:absolute;left:225;top:600;width:365;height:128" coordorigin="225,600" coordsize="365,128">
              <v:shape style="position:absolute;left:225;top:600;width:365;height:128" coordorigin="225,600" coordsize="365,128" path="m590,727l225,626,253,600,590,677,590,727xe" filled="true" fillcolor="#d1d1d1" stroked="false">
                <v:path arrowok="t"/>
                <v:fill type="solid"/>
              </v:shape>
            </v:group>
            <v:group style="position:absolute;left:261;top:564;width:329;height:92" coordorigin="261,564" coordsize="329,92">
              <v:shape style="position:absolute;left:261;top:564;width:329;height:92" coordorigin="261,564" coordsize="329,92" path="m590,656l261,592,292,564,590,612,590,656xe" filled="true" fillcolor="#d1d1d1" stroked="false">
                <v:path arrowok="t"/>
                <v:fill type="solid"/>
              </v:shape>
            </v:group>
            <v:group style="position:absolute;left:303;top:528;width:287;height:66" coordorigin="303,528" coordsize="287,66">
              <v:shape style="position:absolute;left:303;top:528;width:287;height:66" coordorigin="303,528" coordsize="287,66" path="m590,594l303,554,332,528,590,552,590,594xe" filled="true" fillcolor="#d1d1d1" stroked="false">
                <v:path arrowok="t"/>
                <v:fill type="solid"/>
              </v:shape>
            </v:group>
            <v:group style="position:absolute;left:344;top:490;width:246;height:46" coordorigin="344,490" coordsize="246,46">
              <v:shape style="position:absolute;left:344;top:490;width:246;height:46" coordorigin="344,490" coordsize="246,46" path="m590,536l344,517,373,490,590,499,590,536xe" filled="true" fillcolor="#d1d1d1" stroked="false">
                <v:path arrowok="t"/>
                <v:fill type="solid"/>
              </v:shape>
            </v:group>
            <v:group style="position:absolute;left:513;top:331;width:77;height:32" coordorigin="513,331" coordsize="77,32">
              <v:shape style="position:absolute;left:513;top:331;width:77;height:32" coordorigin="513,331" coordsize="77,32" path="m513,363l542,336,588,331,590,331,590,356,513,363xe" filled="true" fillcolor="#d1d1d1" stroked="false">
                <v:path arrowok="t"/>
                <v:fill type="solid"/>
              </v:shape>
            </v:group>
            <v:group style="position:absolute;left:471;top:368;width:120;height:35" coordorigin="471,368" coordsize="120,35">
              <v:shape style="position:absolute;left:471;top:368;width:120;height:35" coordorigin="471,368" coordsize="120,35" path="m471,402l499,376,590,368,590,394,471,402xe" filled="true" fillcolor="#d1d1d1" stroked="false">
                <v:path arrowok="t"/>
                <v:fill type="solid"/>
              </v:shape>
            </v:group>
            <v:group style="position:absolute;left:429;top:409;width:161;height:31" coordorigin="429,409" coordsize="161,31">
              <v:shape style="position:absolute;left:429;top:409;width:161;height:31" coordorigin="429,409" coordsize="161,31" path="m429,440l457,414,590,409,590,436,429,440xe" filled="true" fillcolor="#d1d1d1" stroked="false">
                <v:path arrowok="t"/>
                <v:fill type="solid"/>
              </v:shape>
            </v:group>
            <v:group style="position:absolute;left:384;top:451;width:206;height:33" coordorigin="384,451" coordsize="206,33">
              <v:shape style="position:absolute;left:384;top:451;width:206;height:33" coordorigin="384,451" coordsize="206,33" path="m590,484l384,481,416,451,590,451,590,484xe" filled="true" fillcolor="#d1d1d1" stroked="false">
                <v:path arrowok="t"/>
                <v:fill type="solid"/>
              </v:shape>
            </v:group>
            <v:group style="position:absolute;left:596;top:670;width:439;height:226" coordorigin="596,670" coordsize="439,226">
              <v:shape style="position:absolute;left:596;top:670;width:439;height:226" coordorigin="596,670" coordsize="439,226" path="m596,895l596,836,1010,670,1034,692,1034,692,596,895xe" filled="true" fillcolor="#fefefe" stroked="false">
                <v:path arrowok="t"/>
                <v:fill type="solid"/>
              </v:shape>
            </v:group>
            <v:group style="position:absolute;left:596;top:636;width:402;height:169" coordorigin="596,636" coordsize="402,169">
              <v:shape style="position:absolute;left:596;top:636;width:402;height:169" coordorigin="596,636" coordsize="402,169" path="m596,805l596,748,974,636,998,659,596,805xe" filled="true" fillcolor="#fefefe" stroked="false">
                <v:path arrowok="t"/>
                <v:fill type="solid"/>
              </v:shape>
            </v:group>
            <v:group style="position:absolute;left:596;top:600;width:365;height:128" coordorigin="596,600" coordsize="365,128">
              <v:shape style="position:absolute;left:596;top:600;width:365;height:128" coordorigin="596,600" coordsize="365,128" path="m596,727l596,677,933,600,961,626,596,727xe" filled="true" fillcolor="#fefefe" stroked="false">
                <v:path arrowok="t"/>
                <v:fill type="solid"/>
              </v:shape>
            </v:group>
            <v:group style="position:absolute;left:596;top:564;width:329;height:92" coordorigin="596,564" coordsize="329,92">
              <v:shape style="position:absolute;left:596;top:564;width:329;height:92" coordorigin="596,564" coordsize="329,92" path="m596,656l596,612,894,564,925,592,596,656xe" filled="true" fillcolor="#fefefe" stroked="false">
                <v:path arrowok="t"/>
                <v:fill type="solid"/>
              </v:shape>
            </v:group>
            <v:group style="position:absolute;left:596;top:528;width:287;height:66" coordorigin="596,528" coordsize="287,66">
              <v:shape style="position:absolute;left:596;top:528;width:287;height:66" coordorigin="596,528" coordsize="287,66" path="m596,594l596,552,854,528,883,554,596,594xe" filled="true" fillcolor="#fefefe" stroked="false">
                <v:path arrowok="t"/>
                <v:fill type="solid"/>
              </v:shape>
            </v:group>
            <v:group style="position:absolute;left:596;top:490;width:246;height:46" coordorigin="596,490" coordsize="246,46">
              <v:shape style="position:absolute;left:596;top:490;width:246;height:46" coordorigin="596,490" coordsize="246,46" path="m596,536l596,499,813,490,841,517,596,536xe" filled="true" fillcolor="#fefefe" stroked="false">
                <v:path arrowok="t"/>
                <v:fill type="solid"/>
              </v:shape>
            </v:group>
            <v:group style="position:absolute;left:596;top:331;width:77;height:32" coordorigin="596,331" coordsize="77,32">
              <v:shape style="position:absolute;left:596;top:331;width:77;height:32" coordorigin="596,331" coordsize="77,32" path="m673,363l596,356,596,331,598,331,643,336,673,363xe" filled="true" fillcolor="#fefefe" stroked="false">
                <v:path arrowok="t"/>
                <v:fill type="solid"/>
              </v:shape>
            </v:group>
            <v:group style="position:absolute;left:596;top:368;width:120;height:35" coordorigin="596,368" coordsize="120,35">
              <v:shape style="position:absolute;left:596;top:368;width:120;height:35" coordorigin="596,368" coordsize="120,35" path="m715,402l596,394,596,368,687,376,715,402xe" filled="true" fillcolor="#fefefe" stroked="false">
                <v:path arrowok="t"/>
                <v:fill type="solid"/>
              </v:shape>
            </v:group>
            <v:group style="position:absolute;left:596;top:409;width:161;height:31" coordorigin="596,409" coordsize="161,31">
              <v:shape style="position:absolute;left:596;top:409;width:161;height:31" coordorigin="596,409" coordsize="161,31" path="m756,440l596,436,596,409,729,414,756,440xe" filled="true" fillcolor="#fefefe" stroked="false">
                <v:path arrowok="t"/>
                <v:fill type="solid"/>
              </v:shape>
            </v:group>
            <v:group style="position:absolute;left:596;top:451;width:206;height:33" coordorigin="596,451" coordsize="206,33">
              <v:shape style="position:absolute;left:596;top:451;width:206;height:33" coordorigin="596,451" coordsize="206,33" path="m596,484l596,451,770,451,802,481,596,484xe" filled="true" fillcolor="#fefefe" stroked="false">
                <v:path arrowok="t"/>
                <v:fill type="solid"/>
              </v:shape>
              <v:shape style="position:absolute;left:0;top:1236;width:10800;height:3198" type="#_x0000_t75" stroked="false">
                <v:imagedata r:id="rId18" o:title=""/>
              </v:shape>
              <v:shape style="position:absolute;left:4771;top:1474;width:5573;height:2700" type="#_x0000_t202" filled="true" fillcolor="#002060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Arial" w:hAnsi="Arial" w:cs="Arial" w:eastAsia="Arial"/>
                          <w:sz w:val="43"/>
                          <w:szCs w:val="43"/>
                        </w:rPr>
                      </w:pPr>
                    </w:p>
                    <w:p>
                      <w:pPr>
                        <w:tabs>
                          <w:tab w:pos="5038" w:val="left" w:leader="none"/>
                        </w:tabs>
                        <w:spacing w:line="432" w:lineRule="exact" w:before="0"/>
                        <w:ind w:left="517" w:right="143" w:hanging="97"/>
                        <w:jc w:val="right"/>
                        <w:rPr>
                          <w:rFonts w:ascii="Century Gothic" w:hAnsi="Century Gothic" w:cs="Century Gothic" w:eastAsia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Aprovecha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nuestros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pacing w:val="-5"/>
                          <w:sz w:val="36"/>
                        </w:rPr>
                        <w:t>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cursos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pacing w:val="-5"/>
                          <w:sz w:val="36"/>
                        </w:rPr>
                        <w:t>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y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 las facilidades de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pago,</w:t>
                        <w:tab/>
                        <w:t>es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 la mejor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pacing w:val="-5"/>
                          <w:sz w:val="36"/>
                        </w:rPr>
                        <w:t>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inversión para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FFFFFF"/>
                          <w:sz w:val="36"/>
                        </w:rPr>
                        <w:t>tu</w:t>
                      </w:r>
                      <w:r>
                        <w:rPr>
                          <w:rFonts w:ascii="Century Gothic" w:hAnsi="Century Gothic"/>
                          <w:sz w:val="36"/>
                        </w:rPr>
                      </w:r>
                    </w:p>
                    <w:p>
                      <w:pPr>
                        <w:spacing w:line="425" w:lineRule="exact" w:before="0"/>
                        <w:ind w:left="0" w:right="143" w:firstLine="0"/>
                        <w:jc w:val="right"/>
                        <w:rPr>
                          <w:rFonts w:ascii="Century Gothic" w:hAnsi="Century Gothic" w:cs="Century Gothic" w:eastAsia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/>
                          <w:b/>
                          <w:i/>
                          <w:color w:val="FFFFFF"/>
                          <w:sz w:val="36"/>
                        </w:rPr>
                        <w:t>futuro</w:t>
                      </w:r>
                      <w:r>
                        <w:rPr>
                          <w:rFonts w:ascii="Century Gothic"/>
                          <w:sz w:val="36"/>
                        </w:rPr>
                      </w:r>
                    </w:p>
                  </w:txbxContent>
                </v:textbox>
                <v:fill type="solid"/>
                <w10:wrap type="none"/>
              </v:shape>
            </v:group>
            <w10:wrap type="none"/>
          </v:group>
        </w:pict>
      </w:r>
    </w:p>
    <w:tbl>
      <w:tblPr>
        <w:tblW w:w="0" w:type="auto"/>
        <w:jc w:val="left"/>
        <w:tblInd w:w="10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2"/>
        <w:gridCol w:w="4432"/>
      </w:tblGrid>
      <w:tr>
        <w:trPr>
          <w:trHeight w:val="576" w:hRule="exact"/>
        </w:trPr>
        <w:tc>
          <w:tcPr>
            <w:tcW w:w="886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2060"/>
          </w:tcPr>
          <w:p>
            <w:pPr>
              <w:pStyle w:val="TableParagraph"/>
              <w:spacing w:line="240" w:lineRule="auto" w:before="74"/>
              <w:ind w:left="2342" w:right="0"/>
              <w:jc w:val="left"/>
              <w:rPr>
                <w:rFonts w:ascii="Arial Rounded MT Bold" w:hAnsi="Arial Rounded MT Bold" w:cs="Arial Rounded MT Bold" w:eastAsia="Arial Rounded MT Bold"/>
                <w:sz w:val="36"/>
                <w:szCs w:val="36"/>
              </w:rPr>
            </w:pPr>
            <w:r>
              <w:rPr>
                <w:rFonts w:ascii="Arial Rounded MT Bold"/>
                <w:b/>
                <w:color w:val="FFFFFF"/>
                <w:spacing w:val="-4"/>
                <w:sz w:val="36"/>
              </w:rPr>
              <w:t>T</w:t>
            </w:r>
            <w:r>
              <w:rPr>
                <w:rFonts w:ascii="Arial Rounded MT Bold"/>
                <w:b/>
                <w:color w:val="FFFFFF"/>
                <w:spacing w:val="-5"/>
                <w:sz w:val="36"/>
              </w:rPr>
              <w:t>enSte</w:t>
            </w:r>
            <w:r>
              <w:rPr>
                <w:rFonts w:ascii="Arial Rounded MT Bold"/>
                <w:b/>
                <w:color w:val="FFFFFF"/>
                <w:spacing w:val="-4"/>
                <w:sz w:val="36"/>
              </w:rPr>
              <w:t>p</w:t>
            </w:r>
            <w:r>
              <w:rPr>
                <w:rFonts w:ascii="Arial Rounded MT Bold"/>
                <w:b/>
                <w:color w:val="FFFFFF"/>
                <w:spacing w:val="-13"/>
                <w:sz w:val="36"/>
              </w:rPr>
              <w:t> </w:t>
            </w:r>
            <w:r>
              <w:rPr>
                <w:rFonts w:ascii="Arial Rounded MT Bold"/>
                <w:b/>
                <w:color w:val="FFFFFF"/>
                <w:spacing w:val="1"/>
                <w:sz w:val="36"/>
              </w:rPr>
              <w:t>SMC</w:t>
            </w:r>
            <w:r>
              <w:rPr>
                <w:rFonts w:ascii="Arial Rounded MT Bold"/>
                <w:b/>
                <w:color w:val="FFFFFF"/>
                <w:spacing w:val="-8"/>
                <w:sz w:val="36"/>
              </w:rPr>
              <w:t> </w:t>
            </w:r>
            <w:r>
              <w:rPr>
                <w:rFonts w:ascii="Arial Rounded MT Bold"/>
                <w:b/>
                <w:color w:val="FFFFFF"/>
                <w:sz w:val="36"/>
              </w:rPr>
              <w:t>-</w:t>
            </w:r>
            <w:r>
              <w:rPr>
                <w:rFonts w:ascii="Arial Rounded MT Bold"/>
                <w:b/>
                <w:color w:val="FFFFFF"/>
                <w:spacing w:val="-4"/>
                <w:sz w:val="36"/>
              </w:rPr>
              <w:t> </w:t>
            </w:r>
            <w:r>
              <w:rPr>
                <w:rFonts w:ascii="Arial Rounded MT Bold"/>
                <w:b/>
                <w:color w:val="FFFFFF"/>
                <w:spacing w:val="1"/>
                <w:sz w:val="36"/>
              </w:rPr>
              <w:t>16</w:t>
            </w:r>
            <w:r>
              <w:rPr>
                <w:rFonts w:ascii="Arial Rounded MT Bold"/>
                <w:b/>
                <w:color w:val="FFFFFF"/>
                <w:spacing w:val="-3"/>
                <w:sz w:val="36"/>
              </w:rPr>
              <w:t> </w:t>
            </w:r>
            <w:r>
              <w:rPr>
                <w:rFonts w:ascii="Arial Rounded MT Bold"/>
                <w:b/>
                <w:color w:val="FFFFFF"/>
                <w:spacing w:val="-1"/>
                <w:sz w:val="36"/>
              </w:rPr>
              <w:t>horas</w:t>
            </w:r>
            <w:r>
              <w:rPr>
                <w:rFonts w:ascii="Arial Rounded MT Bold"/>
                <w:sz w:val="36"/>
              </w:rPr>
            </w:r>
          </w:p>
        </w:tc>
      </w:tr>
      <w:tr>
        <w:trPr>
          <w:trHeight w:val="480" w:hRule="exact"/>
        </w:trPr>
        <w:tc>
          <w:tcPr>
            <w:tcW w:w="44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ind w:left="134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Precio</w:t>
            </w:r>
            <w:r>
              <w:rPr>
                <w:rFonts w:ascii="Arial"/>
                <w:spacing w:val="-6"/>
                <w:sz w:val="28"/>
              </w:rPr>
              <w:t> </w:t>
            </w:r>
            <w:r>
              <w:rPr>
                <w:rFonts w:ascii="Arial"/>
                <w:spacing w:val="-1"/>
                <w:sz w:val="28"/>
              </w:rPr>
              <w:t>de</w:t>
            </w:r>
            <w:r>
              <w:rPr>
                <w:rFonts w:ascii="Arial"/>
                <w:spacing w:val="-2"/>
                <w:sz w:val="28"/>
              </w:rPr>
              <w:t> </w:t>
            </w:r>
            <w:r>
              <w:rPr>
                <w:rFonts w:ascii="Arial"/>
                <w:sz w:val="28"/>
              </w:rPr>
              <w:t>lista:</w:t>
            </w:r>
          </w:p>
        </w:tc>
        <w:tc>
          <w:tcPr>
            <w:tcW w:w="44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>
            <w:pPr/>
          </w:p>
        </w:tc>
      </w:tr>
      <w:tr>
        <w:trPr>
          <w:trHeight w:val="480" w:hRule="exact"/>
        </w:trPr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>
            <w:pPr>
              <w:pStyle w:val="TableParagraph"/>
              <w:spacing w:line="240" w:lineRule="auto" w:before="70"/>
              <w:ind w:left="134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spacing w:val="-1"/>
                <w:sz w:val="28"/>
              </w:rPr>
              <w:t>Pago</w:t>
            </w:r>
            <w:r>
              <w:rPr>
                <w:rFonts w:ascii="Arial"/>
                <w:spacing w:val="-4"/>
                <w:sz w:val="28"/>
              </w:rPr>
              <w:t> </w:t>
            </w:r>
            <w:r>
              <w:rPr>
                <w:rFonts w:ascii="Arial"/>
                <w:spacing w:val="-1"/>
                <w:sz w:val="28"/>
              </w:rPr>
              <w:t>de</w:t>
            </w:r>
            <w:r>
              <w:rPr>
                <w:rFonts w:ascii="Arial"/>
                <w:spacing w:val="-2"/>
                <w:sz w:val="28"/>
              </w:rPr>
              <w:t> </w:t>
            </w:r>
            <w:r>
              <w:rPr>
                <w:rFonts w:ascii="Arial"/>
                <w:spacing w:val="-1"/>
                <w:sz w:val="28"/>
              </w:rPr>
              <w:t>contado:</w:t>
            </w:r>
          </w:p>
        </w:tc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>
            <w:pPr/>
          </w:p>
        </w:tc>
      </w:tr>
      <w:tr>
        <w:trPr>
          <w:trHeight w:val="480" w:hRule="exact"/>
        </w:trPr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DADA"/>
          </w:tcPr>
          <w:p>
            <w:pPr>
              <w:pStyle w:val="TableParagraph"/>
              <w:spacing w:line="240" w:lineRule="auto" w:before="70"/>
              <w:ind w:left="134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spacing w:val="-1"/>
                <w:sz w:val="28"/>
              </w:rPr>
              <w:t>Parcialidades:</w:t>
            </w:r>
          </w:p>
        </w:tc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DADA"/>
          </w:tcPr>
          <w:p>
            <w:pPr/>
          </w:p>
        </w:tc>
      </w:tr>
      <w:tr>
        <w:trPr>
          <w:trHeight w:val="480" w:hRule="exact"/>
        </w:trPr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>
            <w:pPr>
              <w:pStyle w:val="ListParagraph"/>
              <w:numPr>
                <w:ilvl w:val="0"/>
                <w:numId w:val="1"/>
              </w:numPr>
              <w:tabs>
                <w:tab w:pos="989" w:val="left" w:leader="none"/>
              </w:tabs>
              <w:spacing w:line="240" w:lineRule="auto" w:before="70" w:after="0"/>
              <w:ind w:left="988" w:right="0" w:hanging="449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 w:hAnsi="Arial"/>
                <w:spacing w:val="-1"/>
                <w:sz w:val="28"/>
              </w:rPr>
              <w:t>Inscripción:</w:t>
            </w:r>
          </w:p>
        </w:tc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>
            <w:pPr/>
          </w:p>
        </w:tc>
      </w:tr>
      <w:tr>
        <w:trPr>
          <w:trHeight w:val="480" w:hRule="exact"/>
        </w:trPr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DADA"/>
          </w:tcPr>
          <w:p>
            <w:pPr>
              <w:pStyle w:val="ListParagraph"/>
              <w:numPr>
                <w:ilvl w:val="0"/>
                <w:numId w:val="2"/>
              </w:numPr>
              <w:tabs>
                <w:tab w:pos="989" w:val="left" w:leader="none"/>
              </w:tabs>
              <w:spacing w:line="240" w:lineRule="auto" w:before="70" w:after="0"/>
              <w:ind w:left="988" w:right="0" w:hanging="449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spacing w:val="-1"/>
                <w:sz w:val="28"/>
              </w:rPr>
              <w:t>Parcialidades:</w:t>
            </w:r>
          </w:p>
        </w:tc>
        <w:tc>
          <w:tcPr>
            <w:tcW w:w="4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DADA"/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516" w:lineRule="auto" w:before="239"/>
        <w:ind w:left="1294" w:right="8301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128.039993pt;margin-top:1.244136pt;width:365.55pt;height:65.650pt;mso-position-horizontal-relative:page;mso-position-vertical-relative:paragraph;z-index:1480" coordorigin="2561,25" coordsize="7311,1313">
            <v:group style="position:absolute;left:2570;top:34;width:7292;height:610" coordorigin="2570,34" coordsize="7292,610">
              <v:shape style="position:absolute;left:2570;top:34;width:7292;height:610" coordorigin="2570,34" coordsize="7292,610" path="m2570,136l2592,74,2645,38,9760,34,9783,37,9838,71,9862,132,9862,542,9859,565,9825,620,9764,644,2672,644,2649,642,2594,608,2570,547,2570,136xe" filled="false" stroked="true" strokeweight=".96pt" strokecolor="#000000">
                <v:path arrowok="t"/>
              </v:shape>
            </v:group>
            <v:group style="position:absolute;left:2570;top:721;width:7292;height:608" coordorigin="2570,721" coordsize="7292,608">
              <v:shape style="position:absolute;left:2570;top:721;width:7292;height:608" coordorigin="2570,721" coordsize="7292,608" path="m2570,822l2592,760,2645,724,9760,721,9783,723,9838,757,9862,818,9862,1227,9859,1250,9825,1305,9764,1328,2672,1328,2649,1326,2594,1292,2570,1231,2570,822x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8.520004pt;margin-top:70.724236pt;width:364.6pt;height:30.4pt;mso-position-horizontal-relative:page;mso-position-vertical-relative:paragraph;z-index:1504" coordorigin="2570,1414" coordsize="7292,608">
            <v:shape style="position:absolute;left:2570;top:1414;width:7292;height:608" coordorigin="2570,1414" coordsize="7292,608" path="m2570,1516l2592,1454,2645,1418,9760,1414,9783,1417,9838,1451,9862,1512,9862,1920,9859,1943,9825,1998,9764,2022,2672,2022,2649,2019,2594,1985,2570,1924,2570,1516x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128.520004pt;margin-top:110.564133pt;width:364.6pt;height:30.5pt;mso-position-horizontal-relative:page;mso-position-vertical-relative:paragraph;z-index:1528" coordorigin="2570,2211" coordsize="7292,610">
            <v:shape style="position:absolute;left:2570;top:2211;width:7292;height:610" coordorigin="2570,2211" coordsize="7292,610" path="m2570,2313l2592,2251,2645,2215,9760,2211,9783,2214,9838,2248,9862,2309,9862,2719,9859,2742,9825,2797,9764,2821,2672,2821,2649,2818,2594,2785,2570,2724,2570,2313x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Arial" w:hAnsi="Arial"/>
          <w:spacing w:val="-1"/>
          <w:sz w:val="28"/>
        </w:rPr>
        <w:t>Nombre:</w:t>
      </w:r>
      <w:r>
        <w:rPr>
          <w:rFonts w:ascii="Arial" w:hAnsi="Arial"/>
          <w:spacing w:val="21"/>
          <w:sz w:val="28"/>
        </w:rPr>
        <w:t> </w:t>
      </w:r>
      <w:r>
        <w:rPr>
          <w:rFonts w:ascii="Arial" w:hAnsi="Arial"/>
          <w:spacing w:val="-1"/>
          <w:sz w:val="28"/>
        </w:rPr>
        <w:t>Correo:</w:t>
      </w:r>
      <w:r>
        <w:rPr>
          <w:rFonts w:ascii="Arial" w:hAnsi="Arial"/>
          <w:spacing w:val="21"/>
          <w:sz w:val="28"/>
        </w:rPr>
        <w:t> </w:t>
      </w:r>
      <w:r>
        <w:rPr>
          <w:rFonts w:ascii="Arial" w:hAnsi="Arial"/>
          <w:spacing w:val="-33"/>
          <w:sz w:val="28"/>
        </w:rPr>
        <w:t>T</w:t>
      </w:r>
      <w:r>
        <w:rPr>
          <w:rFonts w:ascii="Arial" w:hAnsi="Arial"/>
          <w:spacing w:val="-1"/>
          <w:sz w:val="28"/>
        </w:rPr>
        <w:t>e</w:t>
      </w:r>
      <w:r>
        <w:rPr>
          <w:rFonts w:ascii="Arial" w:hAnsi="Arial"/>
          <w:sz w:val="28"/>
        </w:rPr>
        <w:t>l</w:t>
      </w:r>
      <w:r>
        <w:rPr>
          <w:rFonts w:ascii="Arial" w:hAnsi="Arial"/>
          <w:spacing w:val="-1"/>
          <w:sz w:val="28"/>
        </w:rPr>
        <w:t>é</w:t>
      </w:r>
      <w:r>
        <w:rPr>
          <w:rFonts w:ascii="Arial" w:hAnsi="Arial"/>
          <w:spacing w:val="1"/>
          <w:sz w:val="28"/>
        </w:rPr>
        <w:t>f</w:t>
      </w:r>
      <w:r>
        <w:rPr>
          <w:rFonts w:ascii="Arial" w:hAnsi="Arial"/>
          <w:spacing w:val="-1"/>
          <w:sz w:val="28"/>
        </w:rPr>
        <w:t>ono:</w:t>
      </w:r>
      <w:r>
        <w:rPr>
          <w:rFonts w:ascii="Arial" w:hAnsi="Arial"/>
          <w:sz w:val="28"/>
        </w:rPr>
      </w:r>
    </w:p>
    <w:p>
      <w:pPr>
        <w:spacing w:before="80"/>
        <w:ind w:left="129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pacing w:val="-1"/>
          <w:sz w:val="28"/>
        </w:rPr>
        <w:t>Empresa:</w:t>
      </w: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tabs>
          <w:tab w:pos="4371" w:val="left" w:leader="none"/>
          <w:tab w:pos="7014" w:val="left" w:leader="none"/>
        </w:tabs>
        <w:spacing w:before="69"/>
        <w:ind w:left="168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0pt;margin-top:60.912731pt;width:540pt;height:36.75pt;mso-position-horizontal-relative:page;mso-position-vertical-relative:paragraph;z-index:1432" coordorigin="0,1218" coordsize="10800,735">
            <v:group style="position:absolute;left:0;top:1218;width:10800;height:735" coordorigin="0,1218" coordsize="10800,735">
              <v:shape style="position:absolute;left:0;top:1218;width:10800;height:735" coordorigin="0,1218" coordsize="10800,735" path="m0,1953l10800,1953,10800,1218,0,1218,0,1953xe" filled="true" fillcolor="#2e75b6" stroked="false">
                <v:path arrowok="t"/>
                <v:fill type="solid"/>
              </v:shape>
              <v:shape style="position:absolute;left:371;top:1493;width:2717;height:161" type="#_x0000_t20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©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TenStep</w:t>
                      </w:r>
                      <w:r>
                        <w:rPr>
                          <w:rFonts w:ascii="Arial" w:hAnsi="Arial"/>
                          <w:color w:val="FFFFFF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Latinoamérica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S.A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 de</w:t>
                      </w:r>
                      <w:r>
                        <w:rPr>
                          <w:rFonts w:ascii="Arial" w:hAnsi="Arial"/>
                          <w:color w:val="FFFFFF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C.V.</w:t>
                      </w:r>
                      <w:r>
                        <w:rPr>
                          <w:rFonts w:ascii="Arial" w:hAns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3601;top:1418;width:4232;height:348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21" w:right="0" w:hanging="22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Adolfo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Prieto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1756,</w:t>
                      </w:r>
                      <w:r>
                        <w:rPr>
                          <w:rFonts w:ascii="Arial" w:hAnsi="Arial"/>
                          <w:color w:val="FFFFFF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Colonia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del</w:t>
                      </w:r>
                      <w:r>
                        <w:rPr>
                          <w:rFonts w:ascii="Arial" w:hAnsi="Arial"/>
                          <w:color w:val="FFFFFF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Valle, Benito</w:t>
                      </w:r>
                      <w:r>
                        <w:rPr>
                          <w:rFonts w:ascii="Arial" w:hAnsi="Arial"/>
                          <w:color w:val="FFFFFF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Juárez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1"/>
                          <w:sz w:val="16"/>
                        </w:rPr>
                        <w:t>03100,</w:t>
                      </w:r>
                      <w:r>
                        <w:rPr>
                          <w:rFonts w:ascii="Arial" w:hAnsi="Arial"/>
                          <w:sz w:val="16"/>
                        </w:rPr>
                      </w:r>
                    </w:p>
                    <w:p>
                      <w:pPr>
                        <w:spacing w:line="181" w:lineRule="exact" w:before="3"/>
                        <w:ind w:left="21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eastAsia="Arial"/>
                          <w:color w:val="FFFFFF"/>
                          <w:spacing w:val="-2"/>
                          <w:sz w:val="16"/>
                          <w:szCs w:val="16"/>
                        </w:rPr>
                        <w:t>CDMX,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4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México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z w:val="16"/>
                          <w:szCs w:val="16"/>
                        </w:rPr>
                        <w:t>|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5539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7004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2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5539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5074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2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01800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FFFF"/>
                          <w:spacing w:val="-1"/>
                          <w:sz w:val="16"/>
                          <w:szCs w:val="16"/>
                        </w:rPr>
                        <w:t>TenStep</w:t>
                      </w:r>
                      <w:r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8756;top:1390;width:1350;height:348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88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hyperlink r:id="rId14">
                        <w:r>
                          <w:rPr>
                            <w:rFonts w:ascii="Arial"/>
                            <w:color w:val="FFFFFF"/>
                            <w:spacing w:val="-1"/>
                            <w:sz w:val="16"/>
                          </w:rPr>
                          <w:t>www.tenstep.mx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hyperlink>
                    </w:p>
                    <w:p>
                      <w:pPr>
                        <w:spacing w:line="18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hyperlink r:id="rId15">
                        <w:r>
                          <w:rPr>
                            <w:rFonts w:ascii="Arial"/>
                            <w:color w:val="FFFFFF"/>
                            <w:spacing w:val="-2"/>
                            <w:sz w:val="16"/>
                          </w:rPr>
                          <w:t>www.proyectum.lat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05.279999pt;margin-top:-1.967168pt;width:29.2pt;height:29.05pt;mso-position-horizontal-relative:page;mso-position-vertical-relative:paragraph;z-index:-8344" coordorigin="6106,-39" coordsize="584,581">
            <v:shape style="position:absolute;left:6106;top:-39;width:584;height:581" coordorigin="6106,-39" coordsize="584,581" path="m6106,57l6128,-4,6183,-37,6592,-39,6615,-37,6669,-2,6689,445,6686,467,6651,521,6202,541,6180,539,6126,504,6106,57x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8.279999pt;margin-top:-1.847268pt;width:29.3pt;height:29.2pt;mso-position-horizontal-relative:page;mso-position-vertical-relative:paragraph;z-index:1576" coordorigin="9166,-37" coordsize="586,584">
            <v:shape style="position:absolute;left:9166;top:-37;width:586;height:584" coordorigin="9166,-37" coordsize="586,584" path="m9166,60l9188,-1,9243,-35,9654,-37,9677,-34,9731,1,9751,449,9749,472,9714,526,9263,546,9240,544,9186,509,9166,60x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  <w:position w:val="-1"/>
          <w:sz w:val="28"/>
        </w:rPr>
        <w:t>Forma</w:t>
      </w:r>
      <w:r>
        <w:rPr>
          <w:rFonts w:ascii="Arial"/>
          <w:spacing w:val="-4"/>
          <w:position w:val="-1"/>
          <w:sz w:val="28"/>
        </w:rPr>
        <w:t> </w:t>
      </w:r>
      <w:r>
        <w:rPr>
          <w:rFonts w:ascii="Arial"/>
          <w:spacing w:val="-1"/>
          <w:position w:val="-1"/>
          <w:sz w:val="28"/>
        </w:rPr>
        <w:t>de</w:t>
      </w:r>
      <w:r>
        <w:rPr>
          <w:rFonts w:ascii="Arial"/>
          <w:spacing w:val="-4"/>
          <w:position w:val="-1"/>
          <w:sz w:val="28"/>
        </w:rPr>
        <w:t> </w:t>
      </w:r>
      <w:r>
        <w:rPr>
          <w:rFonts w:ascii="Arial"/>
          <w:spacing w:val="-1"/>
          <w:position w:val="-1"/>
          <w:sz w:val="28"/>
        </w:rPr>
        <w:t>pago:</w:t>
        <w:tab/>
      </w:r>
      <w:r>
        <w:rPr>
          <w:rFonts w:ascii="Arial"/>
          <w:spacing w:val="-1"/>
          <w:w w:val="95"/>
          <w:sz w:val="28"/>
        </w:rPr>
        <w:t>Contado</w:t>
        <w:tab/>
      </w:r>
      <w:r>
        <w:rPr>
          <w:rFonts w:ascii="Arial"/>
          <w:spacing w:val="-1"/>
          <w:sz w:val="28"/>
        </w:rPr>
        <w:t>Parcialidades</w:t>
      </w:r>
      <w:r>
        <w:rPr>
          <w:rFonts w:ascii="Arial"/>
          <w:sz w:val="28"/>
        </w:rPr>
      </w:r>
    </w:p>
    <w:sectPr>
      <w:type w:val="continuous"/>
      <w:pgSz w:w="10800" w:h="1440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 Rounded MT Bold">
    <w:altName w:val="Arial Rounded MT Bol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988" w:hanging="449"/>
      </w:pPr>
      <w:rPr>
        <w:rFonts w:hint="default" w:ascii="Arial" w:hAnsi="Arial" w:eastAsia="Arial"/>
        <w:sz w:val="28"/>
        <w:szCs w:val="28"/>
      </w:rPr>
    </w:lvl>
    <w:lvl w:ilvl="1">
      <w:start w:val="1"/>
      <w:numFmt w:val="bullet"/>
      <w:lvlText w:val="•"/>
      <w:lvlJc w:val="left"/>
      <w:pPr>
        <w:ind w:left="1330" w:hanging="4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3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5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57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0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2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85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27" w:hanging="449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988" w:hanging="449"/>
      </w:pPr>
      <w:rPr>
        <w:rFonts w:hint="default" w:ascii="Arial" w:hAnsi="Arial" w:eastAsia="Arial"/>
        <w:sz w:val="28"/>
        <w:szCs w:val="28"/>
      </w:rPr>
    </w:lvl>
    <w:lvl w:ilvl="1">
      <w:start w:val="1"/>
      <w:numFmt w:val="bullet"/>
      <w:lvlText w:val="•"/>
      <w:lvlJc w:val="left"/>
      <w:pPr>
        <w:ind w:left="1330" w:hanging="4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3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5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57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0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2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85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27" w:hanging="44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03"/>
    </w:pPr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tenstep.mx/" TargetMode="External"/><Relationship Id="rId15" Type="http://schemas.openxmlformats.org/officeDocument/2006/relationships/hyperlink" Target="http://www.proyectum.lat/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Valdés Garciatorres</dc:creator>
  <dc:title>Presentación de PowerPoint</dc:title>
  <dcterms:created xsi:type="dcterms:W3CDTF">2017-03-23T17:53:57Z</dcterms:created>
  <dcterms:modified xsi:type="dcterms:W3CDTF">2017-03-23T17:53:57Z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2017-03-23T00:00:00Z</vt:filetime>
  </property>
  <property fmtid="{D5CDD505-2E9C-101B-9397-08002B2CF9AE}" pid="3" name="LastSaved">
    <vt:filetime>2017-03-23T00:00:00Z</vt:filetime>
  </property>
</Properties>
</file>